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E2C" w:rsidRPr="009E0258" w:rsidRDefault="009E0258" w:rsidP="009E0258">
      <w:pPr>
        <w:rPr>
          <w:sz w:val="36"/>
          <w:szCs w:val="36"/>
        </w:rPr>
      </w:pPr>
      <w:r w:rsidRPr="009E0258">
        <w:rPr>
          <w:sz w:val="36"/>
          <w:szCs w:val="36"/>
        </w:rPr>
        <w:t>Sentiment Analysis of Product Reviews</w:t>
      </w:r>
    </w:p>
    <w:p w:rsidR="009E0258" w:rsidRDefault="009E0258" w:rsidP="009E0258">
      <w:pPr>
        <w:rPr>
          <w:rFonts w:asciiTheme="majorHAnsi" w:eastAsiaTheme="majorEastAsia" w:hAnsiTheme="majorHAnsi" w:cstheme="majorBidi"/>
          <w:b/>
          <w:color w:val="7F7F7F" w:themeColor="text1" w:themeTint="80"/>
          <w:sz w:val="36"/>
          <w:szCs w:val="36"/>
        </w:rPr>
      </w:pPr>
    </w:p>
    <w:p w:rsidR="009E0258" w:rsidRPr="009E0258" w:rsidRDefault="009E0258" w:rsidP="009E025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US"/>
        </w:rPr>
      </w:pPr>
      <w:r w:rsidRPr="009E025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US"/>
        </w:rPr>
        <w:t>Create a Virtual Environment</w:t>
      </w:r>
    </w:p>
    <w:p w:rsidR="009E0258" w:rsidRPr="009E0258" w:rsidRDefault="009E0258" w:rsidP="009E0258">
      <w:pPr>
        <w:spacing w:before="100" w:beforeAutospacing="1" w:after="100" w:afterAutospacing="1"/>
      </w:pPr>
      <w:r w:rsidRPr="009E0258">
        <w:t>This keeps your project clean and dependencies isolated:</w:t>
      </w:r>
    </w:p>
    <w:p w:rsidR="00C5435E" w:rsidRDefault="00C5435E" w:rsidP="00C5435E">
      <w:r>
        <w:t>python3 -m venv venv</w:t>
      </w:r>
    </w:p>
    <w:p w:rsidR="00C5435E" w:rsidRDefault="00C5435E" w:rsidP="00C5435E">
      <w:r>
        <w:t xml:space="preserve">source venv/bin/activate     # macOS/Linux </w:t>
      </w:r>
    </w:p>
    <w:p w:rsidR="009E0258" w:rsidRPr="009E0258" w:rsidRDefault="009E0258" w:rsidP="009E0258"/>
    <w:p w:rsidR="009E0258" w:rsidRPr="009E0258" w:rsidRDefault="009E0258" w:rsidP="009E025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US"/>
        </w:rPr>
      </w:pPr>
      <w:r w:rsidRPr="009E025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US"/>
        </w:rPr>
        <w:t>Install the packages</w:t>
      </w:r>
    </w:p>
    <w:p w:rsidR="009E0258" w:rsidRDefault="009E0258" w:rsidP="009E0258">
      <w:pPr>
        <w:tabs>
          <w:tab w:val="left" w:pos="1731"/>
        </w:tabs>
      </w:pPr>
    </w:p>
    <w:p w:rsidR="009E0258" w:rsidRDefault="009E0258" w:rsidP="009E0258">
      <w:pPr>
        <w:tabs>
          <w:tab w:val="left" w:pos="1731"/>
        </w:tabs>
      </w:pPr>
      <w:r w:rsidRPr="009E0258">
        <w:t>pip install pandas numpy matplotlib seaborn nltk scikit-learn wordcloud textblob</w:t>
      </w:r>
    </w:p>
    <w:p w:rsidR="009E0258" w:rsidRDefault="009E0258" w:rsidP="009E0258">
      <w:pPr>
        <w:tabs>
          <w:tab w:val="left" w:pos="1731"/>
        </w:tabs>
      </w:pPr>
    </w:p>
    <w:p w:rsidR="00A9365A" w:rsidRPr="00A9365A" w:rsidRDefault="00A9365A" w:rsidP="00A9365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IN" w:eastAsia="en-US"/>
        </w:rPr>
      </w:pPr>
      <w:r w:rsidRPr="00A9365A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IN" w:eastAsia="en-US"/>
        </w:rPr>
        <w:t>Load the Dataset</w:t>
      </w:r>
    </w:p>
    <w:p w:rsidR="00A9365A" w:rsidRPr="00A9365A" w:rsidRDefault="00A9365A" w:rsidP="00A9365A">
      <w:pPr>
        <w:spacing w:before="100" w:beforeAutospacing="1" w:after="100" w:afterAutospacing="1"/>
      </w:pPr>
      <w:r w:rsidRPr="00A9365A">
        <w:t>Use the Amazon Fine Food Reviews dataset on Kaggle.</w:t>
      </w:r>
      <w:r w:rsidRPr="00A9365A">
        <w:br/>
        <w:t xml:space="preserve">Download it and place </w:t>
      </w:r>
      <w:r w:rsidRPr="00A9365A">
        <w:rPr>
          <w:rFonts w:ascii="Courier New" w:hAnsi="Courier New" w:cs="Courier New"/>
          <w:sz w:val="20"/>
          <w:szCs w:val="20"/>
        </w:rPr>
        <w:t>Reviews.csv</w:t>
      </w:r>
      <w:r w:rsidRPr="00A9365A">
        <w:t xml:space="preserve"> in your working directory.</w:t>
      </w:r>
    </w:p>
    <w:p w:rsidR="00A9365A" w:rsidRPr="00A9365A" w:rsidRDefault="00A9365A" w:rsidP="00A9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365A">
        <w:rPr>
          <w:rFonts w:ascii="Courier New" w:hAnsi="Courier New" w:cs="Courier New"/>
          <w:sz w:val="20"/>
          <w:szCs w:val="20"/>
        </w:rPr>
        <w:t>python</w:t>
      </w:r>
    </w:p>
    <w:p w:rsidR="00A9365A" w:rsidRPr="00A9365A" w:rsidRDefault="00A9365A" w:rsidP="00A9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365A">
        <w:rPr>
          <w:rFonts w:ascii="Courier New" w:hAnsi="Courier New" w:cs="Courier New"/>
          <w:sz w:val="20"/>
          <w:szCs w:val="20"/>
        </w:rPr>
        <w:t>CopyEdit</w:t>
      </w:r>
    </w:p>
    <w:p w:rsidR="00A9365A" w:rsidRPr="00A9365A" w:rsidRDefault="00A9365A" w:rsidP="00A9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365A">
        <w:rPr>
          <w:rFonts w:ascii="Courier New" w:hAnsi="Courier New" w:cs="Courier New"/>
          <w:sz w:val="20"/>
          <w:szCs w:val="20"/>
        </w:rPr>
        <w:t>import pandas as pd</w:t>
      </w:r>
    </w:p>
    <w:p w:rsidR="00A9365A" w:rsidRPr="00A9365A" w:rsidRDefault="00A9365A" w:rsidP="00A9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A9365A" w:rsidRPr="00A9365A" w:rsidRDefault="00A9365A" w:rsidP="00A9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365A">
        <w:rPr>
          <w:rFonts w:ascii="Courier New" w:hAnsi="Courier New" w:cs="Courier New"/>
          <w:sz w:val="20"/>
          <w:szCs w:val="20"/>
        </w:rPr>
        <w:t>df = pd.read_csv("Reviews.csv")</w:t>
      </w:r>
    </w:p>
    <w:p w:rsidR="00A9365A" w:rsidRPr="00A9365A" w:rsidRDefault="00A9365A" w:rsidP="00A9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365A">
        <w:rPr>
          <w:rFonts w:ascii="Courier New" w:hAnsi="Courier New" w:cs="Courier New"/>
          <w:sz w:val="20"/>
          <w:szCs w:val="20"/>
        </w:rPr>
        <w:t>df.head()</w:t>
      </w:r>
    </w:p>
    <w:p w:rsidR="009E0258" w:rsidRDefault="009E0258" w:rsidP="009E0258">
      <w:pPr>
        <w:tabs>
          <w:tab w:val="left" w:pos="1731"/>
        </w:tabs>
      </w:pPr>
    </w:p>
    <w:p w:rsidR="00C5435E" w:rsidRPr="00C5435E" w:rsidRDefault="00C5435E" w:rsidP="00C5435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5435E">
        <w:rPr>
          <w:b/>
          <w:bCs/>
          <w:sz w:val="27"/>
          <w:szCs w:val="27"/>
        </w:rPr>
        <w:t>Clean and Preprocess the Data</w:t>
      </w:r>
    </w:p>
    <w:p w:rsidR="00C5435E" w:rsidRPr="00C5435E" w:rsidRDefault="00C5435E" w:rsidP="00C5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435E">
        <w:rPr>
          <w:rFonts w:ascii="Courier New" w:hAnsi="Courier New" w:cs="Courier New"/>
          <w:sz w:val="20"/>
          <w:szCs w:val="20"/>
        </w:rPr>
        <w:t>python</w:t>
      </w:r>
    </w:p>
    <w:p w:rsidR="00C5435E" w:rsidRPr="00C5435E" w:rsidRDefault="00C5435E" w:rsidP="00C5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435E">
        <w:rPr>
          <w:rFonts w:ascii="Courier New" w:hAnsi="Courier New" w:cs="Courier New"/>
          <w:sz w:val="20"/>
          <w:szCs w:val="20"/>
        </w:rPr>
        <w:t>CopyEdit</w:t>
      </w:r>
    </w:p>
    <w:p w:rsidR="00C5435E" w:rsidRPr="00C5435E" w:rsidRDefault="00C5435E" w:rsidP="00C5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435E">
        <w:rPr>
          <w:rFonts w:ascii="Courier New" w:hAnsi="Courier New" w:cs="Courier New"/>
          <w:sz w:val="20"/>
          <w:szCs w:val="20"/>
        </w:rPr>
        <w:t># Drop missing or unnecessary columns</w:t>
      </w:r>
    </w:p>
    <w:p w:rsidR="00C5435E" w:rsidRPr="00C5435E" w:rsidRDefault="00C5435E" w:rsidP="00C5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435E">
        <w:rPr>
          <w:rFonts w:ascii="Courier New" w:hAnsi="Courier New" w:cs="Courier New"/>
          <w:sz w:val="20"/>
          <w:szCs w:val="20"/>
        </w:rPr>
        <w:t>df = df[['Text', 'Score']].dropna()</w:t>
      </w:r>
    </w:p>
    <w:p w:rsidR="00C5435E" w:rsidRPr="00C5435E" w:rsidRDefault="00C5435E" w:rsidP="00C5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C5435E" w:rsidRPr="00C5435E" w:rsidRDefault="00C5435E" w:rsidP="00C5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435E">
        <w:rPr>
          <w:rFonts w:ascii="Courier New" w:hAnsi="Courier New" w:cs="Courier New"/>
          <w:sz w:val="20"/>
          <w:szCs w:val="20"/>
        </w:rPr>
        <w:t># Map scores to sentiment labels</w:t>
      </w:r>
    </w:p>
    <w:p w:rsidR="00C5435E" w:rsidRPr="00C5435E" w:rsidRDefault="00C5435E" w:rsidP="00C5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435E">
        <w:rPr>
          <w:rFonts w:ascii="Courier New" w:hAnsi="Courier New" w:cs="Courier New"/>
          <w:sz w:val="20"/>
          <w:szCs w:val="20"/>
        </w:rPr>
        <w:t>def sentiment(score):</w:t>
      </w:r>
    </w:p>
    <w:p w:rsidR="00C5435E" w:rsidRPr="00C5435E" w:rsidRDefault="00C5435E" w:rsidP="00C5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435E">
        <w:rPr>
          <w:rFonts w:ascii="Courier New" w:hAnsi="Courier New" w:cs="Courier New"/>
          <w:sz w:val="20"/>
          <w:szCs w:val="20"/>
        </w:rPr>
        <w:t xml:space="preserve">    if score &lt;= 2:</w:t>
      </w:r>
    </w:p>
    <w:p w:rsidR="00C5435E" w:rsidRPr="00C5435E" w:rsidRDefault="00C5435E" w:rsidP="00C5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435E">
        <w:rPr>
          <w:rFonts w:ascii="Courier New" w:hAnsi="Courier New" w:cs="Courier New"/>
          <w:sz w:val="20"/>
          <w:szCs w:val="20"/>
        </w:rPr>
        <w:t xml:space="preserve">        return 'negative'</w:t>
      </w:r>
    </w:p>
    <w:p w:rsidR="00C5435E" w:rsidRPr="00C5435E" w:rsidRDefault="00C5435E" w:rsidP="00C5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435E">
        <w:rPr>
          <w:rFonts w:ascii="Courier New" w:hAnsi="Courier New" w:cs="Courier New"/>
          <w:sz w:val="20"/>
          <w:szCs w:val="20"/>
        </w:rPr>
        <w:t xml:space="preserve">    elif score == 3:</w:t>
      </w:r>
    </w:p>
    <w:p w:rsidR="00C5435E" w:rsidRPr="00C5435E" w:rsidRDefault="00C5435E" w:rsidP="00C5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435E">
        <w:rPr>
          <w:rFonts w:ascii="Courier New" w:hAnsi="Courier New" w:cs="Courier New"/>
          <w:sz w:val="20"/>
          <w:szCs w:val="20"/>
        </w:rPr>
        <w:t xml:space="preserve">        return 'neutral'</w:t>
      </w:r>
    </w:p>
    <w:p w:rsidR="00C5435E" w:rsidRPr="00C5435E" w:rsidRDefault="00C5435E" w:rsidP="00C5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435E">
        <w:rPr>
          <w:rFonts w:ascii="Courier New" w:hAnsi="Courier New" w:cs="Courier New"/>
          <w:sz w:val="20"/>
          <w:szCs w:val="20"/>
        </w:rPr>
        <w:t xml:space="preserve">    else:</w:t>
      </w:r>
    </w:p>
    <w:p w:rsidR="00C5435E" w:rsidRPr="00C5435E" w:rsidRDefault="00C5435E" w:rsidP="00C5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435E">
        <w:rPr>
          <w:rFonts w:ascii="Courier New" w:hAnsi="Courier New" w:cs="Courier New"/>
          <w:sz w:val="20"/>
          <w:szCs w:val="20"/>
        </w:rPr>
        <w:t xml:space="preserve">        return 'positive'</w:t>
      </w:r>
    </w:p>
    <w:p w:rsidR="00C5435E" w:rsidRPr="00C5435E" w:rsidRDefault="00C5435E" w:rsidP="00C5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C5435E" w:rsidRPr="00C5435E" w:rsidRDefault="00C5435E" w:rsidP="00C5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435E">
        <w:rPr>
          <w:rFonts w:ascii="Courier New" w:hAnsi="Courier New" w:cs="Courier New"/>
          <w:sz w:val="20"/>
          <w:szCs w:val="20"/>
        </w:rPr>
        <w:t>df['Sentiment'] = df['Score'].apply(sentiment)</w:t>
      </w:r>
    </w:p>
    <w:p w:rsidR="00C5435E" w:rsidRPr="00C5435E" w:rsidRDefault="00C5435E" w:rsidP="00C5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C5435E" w:rsidRPr="00C5435E" w:rsidRDefault="00C5435E" w:rsidP="00C5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435E">
        <w:rPr>
          <w:rFonts w:ascii="Courier New" w:hAnsi="Courier New" w:cs="Courier New"/>
          <w:sz w:val="20"/>
          <w:szCs w:val="20"/>
        </w:rPr>
        <w:t># Optional: Drop neutral for binary classification</w:t>
      </w:r>
    </w:p>
    <w:p w:rsidR="00C5435E" w:rsidRPr="00C5435E" w:rsidRDefault="00C5435E" w:rsidP="00C54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435E">
        <w:rPr>
          <w:rFonts w:ascii="Courier New" w:hAnsi="Courier New" w:cs="Courier New"/>
          <w:sz w:val="20"/>
          <w:szCs w:val="20"/>
        </w:rPr>
        <w:t>df = df[df['Sentiment'] != 'neutral']</w:t>
      </w:r>
    </w:p>
    <w:p w:rsidR="00C5435E" w:rsidRPr="00C5435E" w:rsidRDefault="00CC5521" w:rsidP="00C5435E">
      <w:r w:rsidRPr="00C5435E"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C5435E" w:rsidRPr="00C5435E" w:rsidRDefault="00C5435E" w:rsidP="00C5435E">
      <w:pPr>
        <w:spacing w:before="100" w:beforeAutospacing="1" w:after="100" w:afterAutospacing="1"/>
      </w:pP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# sentiment_analysis.py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-------------------------------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STEP 1: Import Libraries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-------------------------------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pandas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pd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numpy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np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re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nltk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matplotlib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pyplot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plt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seaborn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sns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nltk.corpus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stopwords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nltk.stem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PorterStemmer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wordcloud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WordCloud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sklearn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model_selection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train_test_split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sklearn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feature_extraction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text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TfidfVectorizer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sklearn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naive_bayes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MultinomialNB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sklearn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metrics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classification_report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accuracy_score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-------------------------------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STEP 2: Load Dataset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-------------------------------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read_csv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"Reviews.csv"</w:t>
      </w:r>
      <w:r>
        <w:rPr>
          <w:rFonts w:ascii="Menlo" w:hAnsi="Menlo" w:cs="Menlo"/>
          <w:color w:val="CCCCCC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># Make sure Reviews.csv is in the same folder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[[</w:t>
      </w:r>
      <w:r>
        <w:rPr>
          <w:rFonts w:ascii="Menlo" w:hAnsi="Menlo" w:cs="Menlo"/>
          <w:color w:val="CE9178"/>
          <w:sz w:val="18"/>
          <w:szCs w:val="18"/>
        </w:rPr>
        <w:t>'Text'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'Score'</w:t>
      </w:r>
      <w:r>
        <w:rPr>
          <w:rFonts w:ascii="Menlo" w:hAnsi="Menlo" w:cs="Menlo"/>
          <w:color w:val="CCCCCC"/>
          <w:sz w:val="18"/>
          <w:szCs w:val="18"/>
        </w:rPr>
        <w:t>]].</w:t>
      </w:r>
      <w:r>
        <w:rPr>
          <w:rFonts w:ascii="Menlo" w:hAnsi="Menlo" w:cs="Menlo"/>
          <w:color w:val="DCDCAA"/>
          <w:sz w:val="18"/>
          <w:szCs w:val="18"/>
        </w:rPr>
        <w:t>dropna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-------------------------------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STEP 3: Label Sentiment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-------------------------------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sentiment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score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score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'negative'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score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'neutral'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'positive'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'Sentiment'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'Score'</w:t>
      </w:r>
      <w:r>
        <w:rPr>
          <w:rFonts w:ascii="Menlo" w:hAnsi="Menlo" w:cs="Menlo"/>
          <w:color w:val="CCCCCC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apply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sentiment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'Sentiment'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CDCAA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'neutral'</w:t>
      </w:r>
      <w:r>
        <w:rPr>
          <w:rFonts w:ascii="Menlo" w:hAnsi="Menlo" w:cs="Menlo"/>
          <w:color w:val="CCCCCC"/>
          <w:sz w:val="18"/>
          <w:szCs w:val="18"/>
        </w:rPr>
        <w:t xml:space="preserve">]  </w:t>
      </w:r>
      <w:r>
        <w:rPr>
          <w:rFonts w:ascii="Menlo" w:hAnsi="Menlo" w:cs="Menlo"/>
          <w:color w:val="6A9955"/>
          <w:sz w:val="18"/>
          <w:szCs w:val="18"/>
        </w:rPr>
        <w:t># Optional: Drop neutral for binary classification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-------------------------------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STEP 4: Preprocess Text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-------------------------------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nltk</w:t>
      </w:r>
      <w:r>
        <w:rPr>
          <w:rFonts w:ascii="Menlo" w:hAnsi="Menlo" w:cs="Menlo"/>
          <w:color w:val="CCCCCC"/>
          <w:sz w:val="18"/>
          <w:szCs w:val="18"/>
        </w:rPr>
        <w:t>.download(</w:t>
      </w:r>
      <w:r>
        <w:rPr>
          <w:rFonts w:ascii="Menlo" w:hAnsi="Menlo" w:cs="Menlo"/>
          <w:color w:val="CE9178"/>
          <w:sz w:val="18"/>
          <w:szCs w:val="18"/>
        </w:rPr>
        <w:t>'stopwords'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stop_words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set</w:t>
      </w:r>
      <w:r>
        <w:rPr>
          <w:rFonts w:ascii="Menlo" w:hAnsi="Menlo" w:cs="Menlo"/>
          <w:color w:val="CCCCCC"/>
          <w:sz w:val="18"/>
          <w:szCs w:val="18"/>
        </w:rPr>
        <w:t>(stopwords.words(</w:t>
      </w:r>
      <w:r>
        <w:rPr>
          <w:rFonts w:ascii="Menlo" w:hAnsi="Menlo" w:cs="Menlo"/>
          <w:color w:val="CE9178"/>
          <w:sz w:val="18"/>
          <w:szCs w:val="18"/>
        </w:rPr>
        <w:t>'english'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stemmer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PorterStemmer()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preprocess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text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sub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r</w:t>
      </w:r>
      <w:r>
        <w:rPr>
          <w:rFonts w:ascii="Menlo" w:hAnsi="Menlo" w:cs="Menlo"/>
          <w:color w:val="D16969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[^</w:t>
      </w:r>
      <w:r>
        <w:rPr>
          <w:rFonts w:ascii="Menlo" w:hAnsi="Menlo" w:cs="Menlo"/>
          <w:color w:val="D16969"/>
          <w:sz w:val="18"/>
          <w:szCs w:val="18"/>
        </w:rPr>
        <w:t>a-zA-Z</w:t>
      </w:r>
      <w:r>
        <w:rPr>
          <w:rFonts w:ascii="Menlo" w:hAnsi="Menlo" w:cs="Menlo"/>
          <w:color w:val="CE9178"/>
          <w:sz w:val="18"/>
          <w:szCs w:val="18"/>
        </w:rPr>
        <w:t>]</w:t>
      </w:r>
      <w:r>
        <w:rPr>
          <w:rFonts w:ascii="Menlo" w:hAnsi="Menlo" w:cs="Menlo"/>
          <w:color w:val="D16969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 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text</w:t>
      </w:r>
      <w:r>
        <w:rPr>
          <w:rFonts w:ascii="Menlo" w:hAnsi="Menlo" w:cs="Menlo"/>
          <w:color w:val="CCCCCC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># Remove non-alphabetical characters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text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lower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9CDCFE"/>
          <w:sz w:val="18"/>
          <w:szCs w:val="18"/>
        </w:rPr>
        <w:t>stemmer</w:t>
      </w:r>
      <w:r>
        <w:rPr>
          <w:rFonts w:ascii="Menlo" w:hAnsi="Menlo" w:cs="Menlo"/>
          <w:color w:val="CCCCCC"/>
          <w:sz w:val="18"/>
          <w:szCs w:val="18"/>
        </w:rPr>
        <w:t>.stem(</w:t>
      </w:r>
      <w:r>
        <w:rPr>
          <w:rFonts w:ascii="Menlo" w:hAnsi="Menlo" w:cs="Menlo"/>
          <w:color w:val="9CDCFE"/>
          <w:sz w:val="18"/>
          <w:szCs w:val="18"/>
        </w:rPr>
        <w:t>word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word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word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stop_words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 '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text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'Cleaned_Text'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'Text'</w:t>
      </w:r>
      <w:r>
        <w:rPr>
          <w:rFonts w:ascii="Menlo" w:hAnsi="Menlo" w:cs="Menlo"/>
          <w:color w:val="CCCCCC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apply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preprocess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-------------------------------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STEP 5: Visualize Data (EDA)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-------------------------------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sns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countplot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'Sentiment'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title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"Sentiment Distribution"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positive_words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 '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'Sentiment'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CDCAA"/>
          <w:sz w:val="18"/>
          <w:szCs w:val="18"/>
        </w:rPr>
        <w:t>==</w:t>
      </w:r>
      <w:r>
        <w:rPr>
          <w:rFonts w:ascii="Menlo" w:hAnsi="Menlo" w:cs="Menlo"/>
          <w:color w:val="CE9178"/>
          <w:sz w:val="18"/>
          <w:szCs w:val="18"/>
        </w:rPr>
        <w:t>'positive'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CE9178"/>
          <w:sz w:val="18"/>
          <w:szCs w:val="18"/>
        </w:rPr>
        <w:t>'Cleaned_Text'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negative_words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 '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'Sentiment'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CDCAA"/>
          <w:sz w:val="18"/>
          <w:szCs w:val="18"/>
        </w:rPr>
        <w:t>==</w:t>
      </w:r>
      <w:r>
        <w:rPr>
          <w:rFonts w:ascii="Menlo" w:hAnsi="Menlo" w:cs="Menlo"/>
          <w:color w:val="CE9178"/>
          <w:sz w:val="18"/>
          <w:szCs w:val="18"/>
        </w:rPr>
        <w:t>'negative'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CE9178"/>
          <w:sz w:val="18"/>
          <w:szCs w:val="18"/>
        </w:rPr>
        <w:t>'Cleaned_Text'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Word Clouds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WordCloud(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800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400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background_color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'white'</w:t>
      </w:r>
      <w:r>
        <w:rPr>
          <w:rFonts w:ascii="Menlo" w:hAnsi="Menlo" w:cs="Menlo"/>
          <w:color w:val="CCCCCC"/>
          <w:sz w:val="18"/>
          <w:szCs w:val="18"/>
        </w:rPr>
        <w:t>).generate(</w:t>
      </w:r>
      <w:r>
        <w:rPr>
          <w:rFonts w:ascii="Menlo" w:hAnsi="Menlo" w:cs="Menlo"/>
          <w:color w:val="9CDCFE"/>
          <w:sz w:val="18"/>
          <w:szCs w:val="18"/>
        </w:rPr>
        <w:t>positive_words</w:t>
      </w:r>
      <w:r>
        <w:rPr>
          <w:rFonts w:ascii="Menlo" w:hAnsi="Menlo" w:cs="Menlo"/>
          <w:color w:val="CCCCCC"/>
          <w:sz w:val="18"/>
          <w:szCs w:val="18"/>
        </w:rPr>
        <w:t>).to_image().show()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WordCloud(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800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400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background_color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'black'</w:t>
      </w:r>
      <w:r>
        <w:rPr>
          <w:rFonts w:ascii="Menlo" w:hAnsi="Menlo" w:cs="Menlo"/>
          <w:color w:val="CCCCCC"/>
          <w:sz w:val="18"/>
          <w:szCs w:val="18"/>
        </w:rPr>
        <w:t>).generate(</w:t>
      </w:r>
      <w:r>
        <w:rPr>
          <w:rFonts w:ascii="Menlo" w:hAnsi="Menlo" w:cs="Menlo"/>
          <w:color w:val="9CDCFE"/>
          <w:sz w:val="18"/>
          <w:szCs w:val="18"/>
        </w:rPr>
        <w:t>negative_words</w:t>
      </w:r>
      <w:r>
        <w:rPr>
          <w:rFonts w:ascii="Menlo" w:hAnsi="Menlo" w:cs="Menlo"/>
          <w:color w:val="CCCCCC"/>
          <w:sz w:val="18"/>
          <w:szCs w:val="18"/>
        </w:rPr>
        <w:t>).to_image().show()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-------------------------------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STEP 6: Text Vectorization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-------------------------------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vectorizer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TfidfVectorizer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max_features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5000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vectorizer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fit_transform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'Cleaned_Text'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'Sentiment'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-------------------------------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STEP 7: Train/Test Split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-------------------------------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X_train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X_test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y_train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y_test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train_test_split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test_size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0.2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random_state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42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-------------------------------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STEP 8: Model Training &amp; Evaluation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-------------------------------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MultinomialNB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X_train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y_train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y_pred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predict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X_test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Classification Report:"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classification_report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y_test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y_pred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"Accuracy:"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accuracy_score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y_test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y_pred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-------------------------------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STEP 9: Predict Single Review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# -------------------------------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predict_sentiment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text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cleaned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preprocess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text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vect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vectorizer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transform</w:t>
      </w:r>
      <w:r>
        <w:rPr>
          <w:rFonts w:ascii="Menlo" w:hAnsi="Menlo" w:cs="Menlo"/>
          <w:color w:val="CCCCCC"/>
          <w:sz w:val="18"/>
          <w:szCs w:val="18"/>
        </w:rPr>
        <w:t>([</w:t>
      </w:r>
      <w:r>
        <w:rPr>
          <w:rFonts w:ascii="Menlo" w:hAnsi="Menlo" w:cs="Menlo"/>
          <w:color w:val="9CDCFE"/>
          <w:sz w:val="18"/>
          <w:szCs w:val="18"/>
        </w:rPr>
        <w:t>cleaned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predict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vect</w:t>
      </w:r>
      <w:r>
        <w:rPr>
          <w:rFonts w:ascii="Menlo" w:hAnsi="Menlo" w:cs="Menlo"/>
          <w:color w:val="CCCCCC"/>
          <w:sz w:val="18"/>
          <w:szCs w:val="18"/>
        </w:rPr>
        <w:t>)[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Example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sample_review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"This product is absolutely amazing. I loved it!"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Sample Review Sentiment:"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predict_sentiment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sample_review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:rsidR="00C5435E" w:rsidRDefault="00C5435E" w:rsidP="00C5435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5435E" w:rsidRPr="00C5435E" w:rsidRDefault="00C5435E" w:rsidP="00C5435E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bookmarkStart w:id="0" w:name="_GoBack"/>
      <w:bookmarkEnd w:id="0"/>
      <w:r w:rsidRPr="00C5435E">
        <w:rPr>
          <w:rFonts w:ascii="Arial" w:hAnsi="Arial" w:cs="Arial"/>
          <w:vanish/>
          <w:sz w:val="16"/>
          <w:szCs w:val="16"/>
        </w:rPr>
        <w:t xml:space="preserve"> Top of Form</w:t>
      </w:r>
    </w:p>
    <w:p w:rsidR="00C5435E" w:rsidRPr="00C5435E" w:rsidRDefault="00C5435E" w:rsidP="00C5435E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C5435E">
        <w:rPr>
          <w:rFonts w:ascii="Arial" w:hAnsi="Arial" w:cs="Arial"/>
          <w:vanish/>
          <w:sz w:val="16"/>
          <w:szCs w:val="16"/>
        </w:rPr>
        <w:t>Bottom of Form</w:t>
      </w:r>
    </w:p>
    <w:p w:rsidR="00C5435E" w:rsidRPr="009E0258" w:rsidRDefault="00C5435E" w:rsidP="009E0258">
      <w:pPr>
        <w:tabs>
          <w:tab w:val="left" w:pos="1731"/>
        </w:tabs>
      </w:pPr>
    </w:p>
    <w:sectPr w:rsidR="00C5435E" w:rsidRPr="009E025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521" w:rsidRDefault="00CC5521">
      <w:r>
        <w:separator/>
      </w:r>
    </w:p>
    <w:p w:rsidR="00CC5521" w:rsidRDefault="00CC5521"/>
  </w:endnote>
  <w:endnote w:type="continuationSeparator" w:id="0">
    <w:p w:rsidR="00CC5521" w:rsidRDefault="00CC5521">
      <w:r>
        <w:continuationSeparator/>
      </w:r>
    </w:p>
    <w:p w:rsidR="00CC5521" w:rsidRDefault="00CC55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1E2C" w:rsidRDefault="00CC552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521" w:rsidRDefault="00CC5521">
      <w:r>
        <w:separator/>
      </w:r>
    </w:p>
    <w:p w:rsidR="00CC5521" w:rsidRDefault="00CC5521"/>
  </w:footnote>
  <w:footnote w:type="continuationSeparator" w:id="0">
    <w:p w:rsidR="00CC5521" w:rsidRDefault="00CC5521">
      <w:r>
        <w:continuationSeparator/>
      </w:r>
    </w:p>
    <w:p w:rsidR="00CC5521" w:rsidRDefault="00CC55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706A2"/>
    <w:multiLevelType w:val="hybridMultilevel"/>
    <w:tmpl w:val="3684E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50E61"/>
    <w:multiLevelType w:val="multilevel"/>
    <w:tmpl w:val="A4B6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58"/>
    <w:rsid w:val="009E0258"/>
    <w:rsid w:val="00A9365A"/>
    <w:rsid w:val="00B21E2C"/>
    <w:rsid w:val="00C5435E"/>
    <w:rsid w:val="00CC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1AC57"/>
  <w15:chartTrackingRefBased/>
  <w15:docId w15:val="{DBF70E97-07C9-B140-AD2B-DE87EE58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35E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 w:after="120" w:line="259" w:lineRule="auto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 w:after="120" w:line="259" w:lineRule="auto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 w:after="120" w:line="259" w:lineRule="auto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 w:after="120" w:line="259" w:lineRule="auto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 w:after="120" w:line="259" w:lineRule="auto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 w:line="259" w:lineRule="auto"/>
      <w:contextualSpacing/>
    </w:pPr>
    <w:rPr>
      <w:rFonts w:asciiTheme="minorHAnsi" w:eastAsiaTheme="minorEastAsia" w:hAnsiTheme="minorHAnsi" w:cstheme="minorBidi"/>
      <w:caps/>
      <w:color w:val="595959" w:themeColor="text1" w:themeTint="A6"/>
      <w:sz w:val="40"/>
      <w:szCs w:val="3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95959" w:themeColor="text1" w:themeTint="A6"/>
      <w:szCs w:val="18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025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unhideWhenUsed/>
    <w:qFormat/>
    <w:rsid w:val="009E0258"/>
    <w:pPr>
      <w:spacing w:after="120" w:line="259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character" w:styleId="HTMLCode">
    <w:name w:val="HTML Code"/>
    <w:basedOn w:val="DefaultParagraphFont"/>
    <w:uiPriority w:val="99"/>
    <w:semiHidden/>
    <w:unhideWhenUsed/>
    <w:rsid w:val="00A936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65A"/>
    <w:rPr>
      <w:rFonts w:ascii="Courier New" w:eastAsia="Times New Roman" w:hAnsi="Courier New" w:cs="Courier New"/>
      <w:color w:val="auto"/>
      <w:sz w:val="20"/>
      <w:szCs w:val="20"/>
      <w:lang w:val="en-IN" w:eastAsia="en-US"/>
    </w:rPr>
  </w:style>
  <w:style w:type="character" w:customStyle="1" w:styleId="hljs-keyword">
    <w:name w:val="hljs-keyword"/>
    <w:basedOn w:val="DefaultParagraphFont"/>
    <w:rsid w:val="00A9365A"/>
  </w:style>
  <w:style w:type="character" w:customStyle="1" w:styleId="hljs-string">
    <w:name w:val="hljs-string"/>
    <w:basedOn w:val="DefaultParagraphFont"/>
    <w:rsid w:val="00A9365A"/>
  </w:style>
  <w:style w:type="character" w:customStyle="1" w:styleId="hljs-comment">
    <w:name w:val="hljs-comment"/>
    <w:basedOn w:val="DefaultParagraphFont"/>
    <w:rsid w:val="00C5435E"/>
  </w:style>
  <w:style w:type="character" w:customStyle="1" w:styleId="hljs-title">
    <w:name w:val="hljs-title"/>
    <w:basedOn w:val="DefaultParagraphFont"/>
    <w:rsid w:val="00C5435E"/>
  </w:style>
  <w:style w:type="character" w:customStyle="1" w:styleId="hljs-params">
    <w:name w:val="hljs-params"/>
    <w:basedOn w:val="DefaultParagraphFont"/>
    <w:rsid w:val="00C5435E"/>
  </w:style>
  <w:style w:type="character" w:customStyle="1" w:styleId="hljs-number">
    <w:name w:val="hljs-number"/>
    <w:basedOn w:val="DefaultParagraphFont"/>
    <w:rsid w:val="00C5435E"/>
  </w:style>
  <w:style w:type="character" w:customStyle="1" w:styleId="hljs-builtin">
    <w:name w:val="hljs-built_in"/>
    <w:basedOn w:val="DefaultParagraphFont"/>
    <w:rsid w:val="00C5435E"/>
  </w:style>
  <w:style w:type="character" w:customStyle="1" w:styleId="hljs-subst">
    <w:name w:val="hljs-subst"/>
    <w:basedOn w:val="DefaultParagraphFont"/>
    <w:rsid w:val="00C543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43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435E"/>
    <w:rPr>
      <w:rFonts w:ascii="Arial" w:eastAsia="Times New Roman" w:hAnsi="Arial" w:cs="Arial"/>
      <w:vanish/>
      <w:color w:val="auto"/>
      <w:sz w:val="16"/>
      <w:szCs w:val="16"/>
      <w:lang w:val="en-IN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543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5435E"/>
    <w:rPr>
      <w:rFonts w:ascii="Arial" w:eastAsia="Times New Roman" w:hAnsi="Arial" w:cs="Arial"/>
      <w:vanish/>
      <w:color w:val="auto"/>
      <w:sz w:val="16"/>
      <w:szCs w:val="16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7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0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3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23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75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14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18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10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92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552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934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31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261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0902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866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265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8495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829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689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6148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196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461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3009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371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993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3338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935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129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4177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61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424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862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848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060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7875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005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423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5888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29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782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13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13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52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92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063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432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6962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270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14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263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77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91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30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92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786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084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454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5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778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904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772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218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251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691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02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615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079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3476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5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vaneeth/Library/Containers/com.microsoft.Word/Data/Library/Application%20Support/Microsoft/Office/16.0/DTS/en-US%7bCF22A6F0-38E6-C846-B548-268D96D4D9AF%7d/%7bDD04FC87-3EDD-874E-8648-A8B0FE84AA58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19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2025-06-29T10:45:00Z</dcterms:created>
  <dcterms:modified xsi:type="dcterms:W3CDTF">2025-06-29T11:42:00Z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